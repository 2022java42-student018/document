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7"/>
        <w:gridCol w:w="2085"/>
        <w:gridCol w:w="1137"/>
        <w:gridCol w:w="1260"/>
        <w:gridCol w:w="876"/>
        <w:gridCol w:w="37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資料情報変更システム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UC102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資料変更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管理者が資料情報を変更する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資料情報を更新する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条件を設けて検索し、本の情報を開示する（ここまで</w:t>
            </w:r>
            <w:r>
              <w:rPr>
                <w:rFonts w:cs="ＭＳ Ｐゴシック" w:ascii="ＭＳ Ｐゴシック" w:hAnsi="ＭＳ Ｐゴシック"/>
              </w:rPr>
              <w:t>UC104)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変更ボタンをクリック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出力された本の以下のデータに対し、カーソルを合わせて文字を打てる状態にする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・分野コード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番号（一意のコード）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・資料名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・出版社名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・著者名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・入荷年月日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確認ボタンをおす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登録完了画面を表示（変更したデータ行を表示）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✓　分野コード：１ケタ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番号：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入荷年月日：</w:t>
            </w:r>
            <w:r>
              <w:rPr>
                <w:rFonts w:cs="ＭＳ Ｐゴシック" w:ascii="ＭＳ Ｐゴシック" w:hAnsi="ＭＳ Ｐゴシック"/>
              </w:rPr>
              <w:t>yyyy.m.d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各項目に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が入っている場合（未完全の場合）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600" w:hanging="0"/>
              <w:rPr/>
            </w:pPr>
            <w:r>
              <w:rPr>
                <w:rFonts w:ascii="ＭＳ Ｐゴシック" w:hAnsi="ＭＳ Ｐゴシック" w:cs="ＭＳ Ｐゴシック"/>
              </w:rPr>
              <w:t>✓</w:t>
            </w:r>
            <w:r>
              <w:rPr>
                <w:rFonts w:ascii="ＭＳ Ｐゴシック" w:hAnsi="ＭＳ Ｐゴシック" w:cs="ＭＳ Ｐゴシック"/>
              </w:rPr>
              <w:t>変更したい箇所がすでに削除されている場合、「該当データなし」を表示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38</TotalTime>
  <Application>LibreOffice/7.2.5.2$Windows_X86_64 LibreOffice_project/499f9727c189e6ef3471021d6132d4c694f357e5</Application>
  <AppVersion>15.0000</AppVersion>
  <Pages>2</Pages>
  <Words>495</Words>
  <Characters>546</Characters>
  <CharactersWithSpaces>578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2022-05-18T11:13:07Z</dcterms:modified>
  <cp:revision>12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