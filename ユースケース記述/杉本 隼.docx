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9"/>
        <w:gridCol w:w="2235"/>
        <w:gridCol w:w="2085"/>
        <w:gridCol w:w="1137"/>
        <w:gridCol w:w="1260"/>
        <w:gridCol w:w="874"/>
        <w:gridCol w:w="39"/>
      </w:tblGrid>
      <w:tr>
        <w:trPr>
          <w:trHeight w:val="345" w:hRule="atLeast"/>
          <w:cantSplit w:val="true"/>
        </w:trPr>
        <w:tc>
          <w:tcPr>
            <w:tcW w:w="2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TeamB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杉本 隼</w:t>
            </w:r>
          </w:p>
        </w:tc>
      </w:tr>
      <w:tr>
        <w:trPr>
          <w:trHeight w:val="35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  <w:r>
              <w:rPr>
                <w:rFonts w:ascii="ＭＳ Ｐゴシック" w:hAnsi="ＭＳ Ｐゴシック" w:cs="ＭＳ Ｐゴシック"/>
              </w:rPr>
              <w:t>１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UC101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会員登録をする、会員情報の変更、会員削除、貸出情報検索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図書館側で会員、蔵書の管理をする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職員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会員メニューにアクセスできる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会員登録される、変更される、蔵書の状態を確認できる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管理者ログイン画面にアクセスすると、このユースケースが開始される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管理ページは会員情報を操作する画面を表示する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アクターは登録する会員の名前、住所、電話番号、メールアドレス、生年月日を入力し、「確認画面へ」ボタンを押す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システムは登録情報の確認画面を表示する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アクターは「登録する」ボタンを押す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システムは会員を登録してランダムなパスワードを発行し、会員登録完了画面を表示する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アクターは貸出情報の検索をする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結果画面を表示する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「名前」は必須、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「住所」は必須、</w:t>
            </w:r>
            <w:r>
              <w:rPr>
                <w:rFonts w:cs="ＭＳ Ｐゴシック" w:ascii="ＭＳ Ｐゴシック" w:hAnsi="ＭＳ Ｐゴシック"/>
              </w:rPr>
              <w:t>200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「電話番号」は必須、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「メールアドレス」は、</w:t>
            </w:r>
            <w:r>
              <w:rPr>
                <w:rFonts w:cs="ＭＳ Ｐゴシック" w:ascii="ＭＳ Ｐゴシック" w:hAnsi="ＭＳ Ｐゴシック"/>
              </w:rPr>
              <w:t>50</w:t>
            </w:r>
            <w:r>
              <w:rPr>
                <w:rFonts w:ascii="ＭＳ Ｐゴシック" w:hAnsi="ＭＳ Ｐゴシック" w:cs="ＭＳ Ｐゴシック"/>
              </w:rPr>
              <w:t>文字以下、メールアドレスとして正しいフォーマットであること、同じメールアドレスが登録されていないこと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システムは、入力が正しくない旨を伝えるメッセージとともに、会員情報入力画面を再表示する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アクターが登録されていない蔵書を検索した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登録されていない利用者情報を検索した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67</TotalTime>
  <Application>LibreOffice/7.2.5.2$Windows_X86_64 LibreOffice_project/499f9727c189e6ef3471021d6132d4c694f357e5</Application>
  <AppVersion>15.0000</AppVersion>
  <Pages>1</Pages>
  <Words>605</Words>
  <Characters>638</Characters>
  <CharactersWithSpaces>640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2022-05-17T17:03:39Z</dcterms:modified>
  <cp:revision>4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