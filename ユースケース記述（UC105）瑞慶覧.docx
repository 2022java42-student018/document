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6"/>
        <w:gridCol w:w="2085"/>
        <w:gridCol w:w="1137"/>
        <w:gridCol w:w="1260"/>
        <w:gridCol w:w="875"/>
        <w:gridCol w:w="38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Bteam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UC</w:t>
            </w:r>
            <w:r>
              <w:rPr>
                <w:rFonts w:cs="ＭＳ Ｐゴシック" w:ascii="ＭＳ Ｐゴシック" w:hAnsi="ＭＳ Ｐゴシック"/>
              </w:rPr>
              <w:t>105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本の返却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管理者として本の返却を行う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管理者ページにログインし資料情報にアクセスできる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本の返却を行う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管理者ページから「貸出・返却」を選択すると、このユースケースが開始される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システムは、選択された「貸出・返却」画面を表示する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返却フォーム欄に資料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と返却日を入力する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入力後は、管理者ページを再表示する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管理者が次の入力チェック条件を満たさずに「確認画面へ」ボタンを押した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>
                <w:rFonts w:ascii="ＭＳ Ｐゴシック" w:hAnsi="ＭＳ Ｐゴシック" w:cs="ＭＳ Ｐゴシック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システムは、入力が正しくない旨を伝えるメッセージとともに、返却画面を再表示する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29</TotalTime>
  <Application>LibreOffice/7.2.5.2$Windows_X86_64 LibreOffice_project/499f9727c189e6ef3471021d6132d4c694f357e5</Application>
  <AppVersion>15.0000</AppVersion>
  <Pages>1</Pages>
  <Words>313</Words>
  <Characters>333</Characters>
  <CharactersWithSpaces>334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2022-05-17T17:21:50Z</dcterms:modified>
  <cp:revision>6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