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7"/>
        <w:gridCol w:w="2237"/>
        <w:gridCol w:w="2085"/>
        <w:gridCol w:w="1137"/>
        <w:gridCol w:w="1260"/>
        <w:gridCol w:w="876"/>
        <w:gridCol w:w="37"/>
      </w:tblGrid>
      <w:tr>
        <w:trPr>
          <w:trHeight w:val="345" w:hRule="atLeast"/>
          <w:cantSplit w:val="true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資料情報削除システム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BTeam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20220517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金</w:t>
            </w:r>
          </w:p>
        </w:tc>
      </w:tr>
      <w:tr>
        <w:trPr>
          <w:trHeight w:val="35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UC103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資料削除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管理者が資料情報を削除する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管理者アカウントにログインしている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148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資料情報を削除する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管理者ページにログインする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資料管理下の検索ページをクリックする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条件を設けて検索し、本の情報を開示する（ここまで</w:t>
            </w:r>
            <w:r>
              <w:rPr>
                <w:rFonts w:cs="ＭＳ Ｐゴシック" w:ascii="ＭＳ Ｐゴシック" w:hAnsi="ＭＳ Ｐゴシック"/>
              </w:rPr>
              <w:t>UC104</w:t>
            </w:r>
            <w:r>
              <w:rPr>
                <w:rFonts w:ascii="ＭＳ Ｐゴシック" w:hAnsi="ＭＳ Ｐゴシック" w:cs="ＭＳ Ｐゴシック"/>
              </w:rPr>
              <w:t>）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削除ボタンをクリック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削除するデータ行を表示し、確認ボタンを押す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削除完了画面を表示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データが存在しなかった場合、「該当データなし」を表示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今回は一行ずつ削除していく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52</TotalTime>
  <Application>LibreOffice/7.2.5.2$Windows_X86_64 LibreOffice_project/499f9727c189e6ef3471021d6132d4c694f357e5</Application>
  <AppVersion>15.0000</AppVersion>
  <Pages>1</Pages>
  <Words>273</Words>
  <Characters>302</Characters>
  <CharactersWithSpaces>302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2022-05-18T09:49:05Z</dcterms:modified>
  <cp:revision>7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